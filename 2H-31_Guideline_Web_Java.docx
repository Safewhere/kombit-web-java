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5124" w14:textId="77777777" w:rsidR="00DF6302" w:rsidRPr="00FA5EFF" w:rsidRDefault="00B13892" w:rsidP="00586BA9">
      <w:pPr>
        <w:rPr>
          <w:color w:val="53677E"/>
          <w:sz w:val="36"/>
          <w:szCs w:val="36"/>
        </w:rPr>
        <w:sectPr w:rsidR="00DF6302" w:rsidRPr="00FA5EFF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 w:rsidRPr="00FA5EFF">
        <w:rPr>
          <w:noProof/>
          <w:color w:val="53677E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4D4890" wp14:editId="48E5C009">
                <wp:simplePos x="0" y="0"/>
                <wp:positionH relativeFrom="page">
                  <wp:posOffset>3384550</wp:posOffset>
                </wp:positionH>
                <wp:positionV relativeFrom="page">
                  <wp:posOffset>6054725</wp:posOffset>
                </wp:positionV>
                <wp:extent cx="3707765" cy="3707765"/>
                <wp:effectExtent l="3175" t="0" r="3810" b="63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3707765"/>
                        </a:xfrm>
                        <a:prstGeom prst="rect">
                          <a:avLst/>
                        </a:prstGeom>
                        <a:solidFill>
                          <a:srgbClr val="6579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BEBAD" w14:textId="57824E11" w:rsidR="00E2194A" w:rsidRPr="00FA5EFF" w:rsidRDefault="005D498F" w:rsidP="008416F3">
                            <w:pPr>
                              <w:pStyle w:val="ForsideOverskrift"/>
                            </w:pPr>
                            <w:r>
                              <w:t>KOMBIT</w:t>
                            </w:r>
                          </w:p>
                          <w:p w14:paraId="51CD2E01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476AB467" w14:textId="22776C21" w:rsidR="00E2194A" w:rsidRPr="00FA5EFF" w:rsidRDefault="005D498F" w:rsidP="009A0FBB">
                            <w:pPr>
                              <w:pStyle w:val="ForsideOverskrift"/>
                            </w:pPr>
                            <w:r>
                              <w:t xml:space="preserve">Guideline for </w:t>
                            </w:r>
                            <w:r w:rsidR="00BA7493" w:rsidRPr="00FA5EFF">
                              <w:t>Java</w:t>
                            </w:r>
                            <w:r w:rsidR="009641AC">
                              <w:t xml:space="preserve"> Sample Web Application</w:t>
                            </w:r>
                          </w:p>
                          <w:p w14:paraId="6397BDAA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4F541253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674FE5BF" w14:textId="77777777" w:rsidR="00E2194A" w:rsidRPr="00FA5EFF" w:rsidRDefault="00E2194A" w:rsidP="009A0FBB">
                            <w:pPr>
                              <w:pStyle w:val="ForsideOverskrift"/>
                            </w:pPr>
                          </w:p>
                          <w:p w14:paraId="7F2DCA4B" w14:textId="77777777" w:rsidR="00E2194A" w:rsidRPr="00FA5EFF" w:rsidRDefault="006642B3" w:rsidP="008A5922">
                            <w:pPr>
                              <w:pStyle w:val="ForsideOverskrift"/>
                            </w:pPr>
                            <w:r w:rsidRPr="00FA5EFF">
                              <w:t>Version 1.</w:t>
                            </w:r>
                            <w:r w:rsidR="00BA7493" w:rsidRPr="00FA5EFF">
                              <w:t>0</w:t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D489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66.5pt;margin-top:476.75pt;width:291.95pt;height:291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    <v:textbox inset=",3mm,,3mm">
                  <w:txbxContent>
                    <w:p w14:paraId="6C3BEBAD" w14:textId="57824E11" w:rsidR="00E2194A" w:rsidRPr="00FA5EFF" w:rsidRDefault="005D498F" w:rsidP="008416F3">
                      <w:pPr>
                        <w:pStyle w:val="ForsideOverskrift"/>
                      </w:pPr>
                      <w:r>
                        <w:t>KOMBIT</w:t>
                      </w:r>
                    </w:p>
                    <w:p w14:paraId="51CD2E01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476AB467" w14:textId="22776C21" w:rsidR="00E2194A" w:rsidRPr="00FA5EFF" w:rsidRDefault="005D498F" w:rsidP="009A0FBB">
                      <w:pPr>
                        <w:pStyle w:val="ForsideOverskrift"/>
                      </w:pPr>
                      <w:r>
                        <w:t xml:space="preserve">Guideline for </w:t>
                      </w:r>
                      <w:r w:rsidR="00BA7493" w:rsidRPr="00FA5EFF">
                        <w:t>Java</w:t>
                      </w:r>
                      <w:r w:rsidR="009641AC">
                        <w:t xml:space="preserve"> Sample Web Application</w:t>
                      </w:r>
                    </w:p>
                    <w:p w14:paraId="6397BDAA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4F541253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674FE5BF" w14:textId="77777777" w:rsidR="00E2194A" w:rsidRPr="00FA5EFF" w:rsidRDefault="00E2194A" w:rsidP="009A0FBB">
                      <w:pPr>
                        <w:pStyle w:val="ForsideOverskrift"/>
                      </w:pPr>
                    </w:p>
                    <w:p w14:paraId="7F2DCA4B" w14:textId="77777777" w:rsidR="00E2194A" w:rsidRPr="00FA5EFF" w:rsidRDefault="006642B3" w:rsidP="008A5922">
                      <w:pPr>
                        <w:pStyle w:val="ForsideOverskrift"/>
                      </w:pPr>
                      <w:r w:rsidRPr="00FA5EFF">
                        <w:t>Version 1.</w:t>
                      </w:r>
                      <w:r w:rsidR="00BA7493" w:rsidRPr="00FA5EFF"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4E8014" w14:textId="77777777" w:rsidR="007A621B" w:rsidRDefault="007A621B" w:rsidP="007A621B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bookmarkStart w:id="0" w:name="_Toc268089318"/>
      <w:r>
        <w:rPr>
          <w:rFonts w:ascii="Helvetica Neue" w:hAnsi="Helvetica Neue"/>
          <w:color w:val="333333"/>
          <w:sz w:val="54"/>
          <w:szCs w:val="54"/>
        </w:rPr>
        <w:lastRenderedPageBreak/>
        <w:t>kombit-web-java</w:t>
      </w:r>
    </w:p>
    <w:p w14:paraId="67943716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Java Web Application using Context Handler</w:t>
      </w:r>
    </w:p>
    <w:p w14:paraId="3C122D32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introduction”"/>
      <w:bookmarkEnd w:id="1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205CA7B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guide describes how to configure the sample Java web application using Context Handler for login.</w:t>
      </w:r>
    </w:p>
    <w:p w14:paraId="1D9AD513" w14:textId="77777777" w:rsidR="007A621B" w:rsidRDefault="007A621B" w:rsidP="007A621B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KOMBIT Støttesystemer information model, a web application that authenticates users based on an assertion issued by Context Handler (CH) is referred to as a Brugervendt system. In the following guide the terms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Brugervendt 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and</w:t>
      </w:r>
      <w:r>
        <w:rPr>
          <w:rStyle w:val="HTMLCode"/>
          <w:rFonts w:ascii="Consolas" w:hAnsi="Consolas"/>
          <w:color w:val="333333"/>
        </w:rPr>
        <w:t>web application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will be used interchangeably.</w:t>
      </w:r>
    </w:p>
    <w:p w14:paraId="57ECF93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After completing this guide, the Java-based sample web application will be configured and ready to be used.</w:t>
      </w:r>
    </w:p>
    <w:p w14:paraId="39219F7A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Java developer knowledgeable in the following technologies used to develop this Java-based sample. This includes:</w:t>
      </w:r>
    </w:p>
    <w:p w14:paraId="59EFE5C2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JDK 1.7</w:t>
      </w:r>
    </w:p>
    <w:p w14:paraId="634E2688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Glassfish application server</w:t>
      </w:r>
    </w:p>
    <w:p w14:paraId="48290E31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HTTP and HTTPS</w:t>
      </w:r>
    </w:p>
    <w:p w14:paraId="6A123F05" w14:textId="77777777" w:rsidR="007A621B" w:rsidRDefault="007A621B" w:rsidP="007A621B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X509v3 Certificates</w:t>
      </w:r>
    </w:p>
    <w:p w14:paraId="59089F1F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Overview Of The Sample Java Web Application</w:t>
      </w:r>
    </w:p>
    <w:p w14:paraId="3ACD4F3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Java-based sample web application is based on the open source project OIOSAML.Java</w:t>
      </w:r>
    </w:p>
    <w:p w14:paraId="7164BA7C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demo web site in OIOSAML.Java is used to demonstrate how to send a SAML2.0 AuthRequest, how to receive and process a SAML2.0 response containing a SAML2.0 assertion.</w:t>
      </w:r>
    </w:p>
    <w:p w14:paraId="40530827" w14:textId="77777777" w:rsidR="007A621B" w:rsidRDefault="007A621B" w:rsidP="007A621B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This guide explains how to configure the sample web application (websitedemo) based on a SAML2.0 metadata document from the identity provider with which the sample web application will be used. In this sample, the identity provider is the</w:t>
      </w:r>
      <w:r>
        <w:rPr>
          <w:rStyle w:val="HTMLCode"/>
          <w:rFonts w:ascii="Consolas" w:hAnsi="Consolas"/>
          <w:color w:val="333333"/>
        </w:rPr>
        <w:t>Context Handler</w:t>
      </w:r>
      <w:r>
        <w:rPr>
          <w:rFonts w:ascii="Helvetica Neue" w:hAnsi="Helvetica Neue"/>
          <w:color w:val="333333"/>
        </w:rPr>
        <w:t>.</w:t>
      </w:r>
    </w:p>
    <w:p w14:paraId="4C6CA997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this guide the metadata-file for the KOMBIT Støttesystemer Context Handler in the project environment is used.</w:t>
      </w:r>
    </w:p>
    <w:p w14:paraId="7FB2F57F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2" w:name="user-content-“prerequisites”"/>
      <w:bookmarkEnd w:id="2"/>
      <w:r>
        <w:rPr>
          <w:rFonts w:ascii="Helvetica Neue" w:hAnsi="Helvetica Neue"/>
          <w:color w:val="333333"/>
          <w:sz w:val="42"/>
          <w:szCs w:val="42"/>
        </w:rPr>
        <w:t>Prerequisites</w:t>
      </w:r>
    </w:p>
    <w:p w14:paraId="0F80FBB5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following prerequisites are needed:</w:t>
      </w:r>
    </w:p>
    <w:p w14:paraId="6244F7E3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Windows Server 2012R2</w:t>
      </w:r>
    </w:p>
    <w:p w14:paraId="0AE6B4F5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JDK 7</w:t>
      </w:r>
    </w:p>
    <w:p w14:paraId="4FB8C749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NetBeans 8, installed with Glassfish and Metro framework</w:t>
      </w:r>
    </w:p>
    <w:p w14:paraId="7EC222C4" w14:textId="77777777" w:rsidR="007A621B" w:rsidRDefault="007A621B" w:rsidP="007A621B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Unlimited Strength Cryptography file downloaded from Oracle and installed.</w:t>
      </w:r>
    </w:p>
    <w:p w14:paraId="78BCC4F1" w14:textId="77777777" w:rsidR="007A621B" w:rsidRDefault="007A621B" w:rsidP="007A621B">
      <w:pPr>
        <w:numPr>
          <w:ilvl w:val="0"/>
          <w:numId w:val="1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Glassfish configured with HTTPS. In this guide, it is assumed that the hostname of the Glassfish instance is</w:t>
      </w:r>
      <w:r>
        <w:rPr>
          <w:rStyle w:val="HTMLCode"/>
          <w:rFonts w:ascii="Consolas" w:hAnsi="Consolas"/>
          <w:color w:val="333333"/>
        </w:rPr>
        <w:t>claimapp.projekt-stoettesystemerne.dk</w:t>
      </w:r>
      <w:r>
        <w:rPr>
          <w:rFonts w:ascii="Helvetica Neue" w:hAnsi="Helvetica Neue"/>
          <w:color w:val="333333"/>
        </w:rPr>
        <w:t>, and that Glassfish is listening on SSL on port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8181</w:t>
      </w:r>
      <w:r>
        <w:rPr>
          <w:rFonts w:ascii="Helvetica Neue" w:hAnsi="Helvetica Neue"/>
          <w:color w:val="333333"/>
        </w:rPr>
        <w:t>.</w:t>
      </w:r>
    </w:p>
    <w:p w14:paraId="7CDC489C" w14:textId="77777777" w:rsidR="007A621B" w:rsidRDefault="007A621B" w:rsidP="007A621B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3" w:name="user-content-“setup”"/>
      <w:bookmarkEnd w:id="3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29DA7AA4" w14:textId="77777777" w:rsidR="007A621B" w:rsidRDefault="007A621B" w:rsidP="007A621B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use this sample do the following:</w:t>
      </w:r>
    </w:p>
    <w:p w14:paraId="3D9FA3B2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https://github.com/Safewhere/kombit-web-java.git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kombit-web-java.zip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</w:t>
      </w:r>
      <w:r>
        <w:rPr>
          <w:rFonts w:ascii="Helvetica Neue" w:hAnsi="Helvetica Neue"/>
          <w:color w:val="333333"/>
        </w:rPr>
        <w:t>.</w:t>
      </w:r>
    </w:p>
    <w:p w14:paraId="3057AD65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Copy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C:\kombit-web-java\Kombit.Samples.CH.WebsiteDemo\oiosaml-config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C:\oiosaml-config</w:t>
      </w:r>
    </w:p>
    <w:p w14:paraId="2EA3CB57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Build the Netbeans project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C:\kombit-web-java\</w:t>
      </w:r>
    </w:p>
    <w:p w14:paraId="5CBCA5AA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Copy the folder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C:\kombit-web-java\Kombit.Samples.CH.WebsiteDemo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the autodeploy folder of Glassfish (e.g.</w:t>
      </w:r>
      <w:r>
        <w:rPr>
          <w:rStyle w:val="HTMLCode"/>
          <w:rFonts w:ascii="Consolas" w:hAnsi="Consolas"/>
          <w:color w:val="333333"/>
        </w:rPr>
        <w:t>C:\Program Files\glassfish-4.1\glassfish\domains\domain1\autodeploy</w:t>
      </w:r>
      <w:r>
        <w:rPr>
          <w:rFonts w:ascii="Helvetica Neue" w:hAnsi="Helvetica Neue"/>
          <w:color w:val="333333"/>
        </w:rPr>
        <w:t>)</w:t>
      </w:r>
    </w:p>
    <w:p w14:paraId="4C2C5B86" w14:textId="77777777" w:rsidR="007A621B" w:rsidRDefault="007A621B" w:rsidP="007A621B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Since the Glassfish server is running , it automatically deploys the website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C:\Program Files\glassfish-4.1\glassfish\domains\domain1\applications\Kombit.Samples.CH.WebsiteDemo</w:t>
      </w:r>
    </w:p>
    <w:p w14:paraId="5CC00BAE" w14:textId="77777777" w:rsidR="007A621B" w:rsidRDefault="007A621B" w:rsidP="007A621B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>
          <w:rPr>
            <w:rStyle w:val="Hyperlink"/>
            <w:rFonts w:ascii="Helvetica Neue" w:hAnsi="Helvetica Neue"/>
            <w:color w:val="4078C0"/>
          </w:rPr>
          <w:t>https://claimapp.projekt-stoettesystemerne.dk:8181/</w:t>
        </w:r>
      </w:hyperlink>
    </w:p>
    <w:p w14:paraId="4E8CF08C" w14:textId="77777777" w:rsidR="007A621B" w:rsidRDefault="007A621B" w:rsidP="007A621B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Click the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4" w:history="1">
        <w:r>
          <w:rPr>
            <w:rStyle w:val="Hyperlink"/>
            <w:rFonts w:ascii="Helvetica Neue" w:hAnsi="Helvetica Neue"/>
            <w:color w:val="4078C0"/>
          </w:rPr>
          <w:t>Page requiring Login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login using the Context Handler.</w:t>
      </w:r>
    </w:p>
    <w:p w14:paraId="64495BA2" w14:textId="0FF4F8A3" w:rsidR="00677AB7" w:rsidRPr="00FA5EFF" w:rsidRDefault="00677AB7" w:rsidP="002A4627">
      <w:pPr>
        <w:pStyle w:val="ListParagraph"/>
        <w:ind w:left="-180"/>
        <w:rPr>
          <w:rFonts w:asciiTheme="minorHAnsi" w:hAnsiTheme="minorHAnsi" w:cs="Arial"/>
          <w:b/>
          <w:bCs/>
          <w:kern w:val="32"/>
          <w:sz w:val="28"/>
          <w:szCs w:val="32"/>
        </w:rPr>
      </w:pPr>
      <w:bookmarkStart w:id="4" w:name="_GoBack"/>
      <w:bookmarkEnd w:id="0"/>
      <w:bookmarkEnd w:id="4"/>
    </w:p>
    <w:sectPr w:rsidR="00677AB7" w:rsidRPr="00FA5EFF" w:rsidSect="00A258C3">
      <w:headerReference w:type="even" r:id="rId15"/>
      <w:headerReference w:type="default" r:id="rId16"/>
      <w:headerReference w:type="first" r:id="rId17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C866B" w14:textId="77777777" w:rsidR="00FE7B83" w:rsidRDefault="00FE7B83">
      <w:r>
        <w:separator/>
      </w:r>
    </w:p>
  </w:endnote>
  <w:endnote w:type="continuationSeparator" w:id="0">
    <w:p w14:paraId="68AB48EF" w14:textId="77777777" w:rsidR="00FE7B83" w:rsidRDefault="00FE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6A8895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3F7EB6" w:rsidRPr="00A258C3">
      <w:rPr>
        <w:rStyle w:val="PageNumber"/>
        <w:sz w:val="16"/>
        <w:szCs w:val="16"/>
      </w:rPr>
      <w:fldChar w:fldCharType="separate"/>
    </w:r>
    <w:r w:rsidR="007A621B">
      <w:rPr>
        <w:rStyle w:val="PageNumber"/>
        <w:noProof/>
        <w:sz w:val="16"/>
        <w:szCs w:val="16"/>
      </w:rPr>
      <w:t>3</w:t>
    </w:r>
    <w:r w:rsidR="003F7EB6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3F7EB6" w:rsidRPr="00A258C3">
      <w:rPr>
        <w:rStyle w:val="PageNumber"/>
        <w:sz w:val="16"/>
        <w:szCs w:val="16"/>
      </w:rPr>
      <w:fldChar w:fldCharType="separate"/>
    </w:r>
    <w:r w:rsidR="007A621B">
      <w:rPr>
        <w:rStyle w:val="PageNumber"/>
        <w:noProof/>
        <w:sz w:val="16"/>
        <w:szCs w:val="16"/>
      </w:rPr>
      <w:t>4</w:t>
    </w:r>
    <w:r w:rsidR="003F7EB6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10C79" w14:textId="77777777" w:rsidR="00FE7B83" w:rsidRDefault="00FE7B83">
      <w:r>
        <w:separator/>
      </w:r>
    </w:p>
  </w:footnote>
  <w:footnote w:type="continuationSeparator" w:id="0">
    <w:p w14:paraId="7B442F68" w14:textId="77777777" w:rsidR="00FE7B83" w:rsidRDefault="00FE7B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9B3C45" w14:textId="77777777" w:rsidR="00E2194A" w:rsidRDefault="00FE7B83">
    <w:pPr>
      <w:pStyle w:val="Header"/>
    </w:pPr>
    <w:r>
      <w:rPr>
        <w:noProof/>
      </w:rPr>
      <w:pict w14:anchorId="2408F41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1A7D4D" w14:textId="77777777" w:rsidR="00E2194A" w:rsidRPr="00221E8E" w:rsidRDefault="00FE7B83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0688B3F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456C67D0" wp14:editId="6AD77E09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8B543" w14:textId="77777777" w:rsidR="00E2194A" w:rsidRDefault="00E2194A" w:rsidP="00E7020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C67D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0" o:spid="_x0000_s1027" type="#_x0000_t202" style="position:absolute;left:0;text-align:left;margin-left:14.2pt;margin-top:53pt;width:320.9pt;height:5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    <v:textbox>
                <w:txbxContent>
                  <w:p w14:paraId="0878B543" w14:textId="77777777" w:rsidR="00E2194A" w:rsidRDefault="00E2194A" w:rsidP="00E7020F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3120" behindDoc="0" locked="0" layoutInCell="1" allowOverlap="1" wp14:anchorId="680B198D" wp14:editId="0CE020D9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5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0D45BFDA" w14:textId="77777777" w:rsidR="00E2194A" w:rsidRDefault="00E2194A" w:rsidP="00E7020F">
    <w:pPr>
      <w:pStyle w:val="Header"/>
      <w:ind w:left="-540"/>
    </w:pPr>
  </w:p>
  <w:p w14:paraId="47DDCF9C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A81AE8" w14:textId="77777777" w:rsidR="00E2194A" w:rsidRDefault="00FE7B83">
    <w:pPr>
      <w:pStyle w:val="Header"/>
    </w:pPr>
    <w:r>
      <w:rPr>
        <w:noProof/>
      </w:rPr>
      <w:pict w14:anchorId="0D58EA8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75648" behindDoc="1" locked="0" layoutInCell="1" allowOverlap="1" wp14:anchorId="2729A0F2" wp14:editId="0310395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6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73600" behindDoc="1" locked="0" layoutInCell="1" allowOverlap="1" wp14:anchorId="20744E6B" wp14:editId="28F11EDD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7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71552" behindDoc="1" locked="0" layoutInCell="1" allowOverlap="1" wp14:anchorId="4539D369" wp14:editId="567035C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9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29CC6DA3" wp14:editId="2296C53B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0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0D19390F" wp14:editId="1BAEB90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1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5408" behindDoc="1" locked="0" layoutInCell="1" allowOverlap="1" wp14:anchorId="18FC6349" wp14:editId="2579AE0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2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48161976" wp14:editId="12DB925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3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0C890E16" wp14:editId="00EE219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4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A8C1951" wp14:editId="7BB4026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5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7216" behindDoc="1" locked="1" layoutInCell="1" allowOverlap="1" wp14:anchorId="43CC3342" wp14:editId="0BD733B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16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1072" behindDoc="0" locked="0" layoutInCell="1" allowOverlap="1" wp14:anchorId="59E87515" wp14:editId="45E092E6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706D73" wp14:editId="1B23C433">
              <wp:simplePos x="0" y="0"/>
              <wp:positionH relativeFrom="column">
                <wp:posOffset>0</wp:posOffset>
              </wp:positionH>
              <wp:positionV relativeFrom="paragraph">
                <wp:posOffset>2048510</wp:posOffset>
              </wp:positionV>
              <wp:extent cx="3657600" cy="226695"/>
              <wp:effectExtent l="3175" t="3175" r="0" b="0"/>
              <wp:wrapNone/>
              <wp:docPr id="39" name="Tekstboks: GLOBETEA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1A110" w14:textId="77777777" w:rsidR="00E2194A" w:rsidRPr="005546C2" w:rsidRDefault="00E2194A" w:rsidP="005546C2">
                          <w:pPr>
                            <w:pStyle w:val="GlobeteamNavnetrk"/>
                            <w:ind w:left="0"/>
                          </w:pPr>
                          <w:r w:rsidRPr="005546C2">
                            <w:t>GLOBETEAM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06D73" id="_x0000_t202" coordsize="21600,21600" o:spt="202" path="m0,0l0,21600,21600,21600,21600,0xe">
              <v:stroke joinstyle="miter"/>
              <v:path gradientshapeok="t" o:connecttype="rect"/>
            </v:shapetype>
            <v:shape id="Tekstboks_x003a__x0020_GLOBETEAM" o:spid="_x0000_s1028" type="#_x0000_t202" style="position:absolute;margin-left:0;margin-top:161.3pt;width:4in;height:17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    <v:textbox inset="0,0,0,0">
                <w:txbxContent>
                  <w:p w14:paraId="22A1A110" w14:textId="77777777" w:rsidR="00E2194A" w:rsidRPr="005546C2" w:rsidRDefault="00E2194A" w:rsidP="005546C2">
                    <w:pPr>
                      <w:pStyle w:val="GlobeteamNavnetrk"/>
                      <w:ind w:left="0"/>
                    </w:pPr>
                    <w:r w:rsidRPr="005546C2">
                      <w:t>GLOBETEAM</w:t>
                    </w:r>
                  </w:p>
                </w:txbxContent>
              </v:textbox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62A8FD3" wp14:editId="69DC6D70">
              <wp:simplePos x="0" y="0"/>
              <wp:positionH relativeFrom="page">
                <wp:posOffset>3384550</wp:posOffset>
              </wp:positionH>
              <wp:positionV relativeFrom="page">
                <wp:posOffset>3672205</wp:posOffset>
              </wp:positionV>
              <wp:extent cx="3707765" cy="179705"/>
              <wp:effectExtent l="3175" t="0" r="381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8AB10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A8FD3" id="Text_x0020_Box_x0020_35" o:spid="_x0000_s1029" type="#_x0000_t202" style="position:absolute;margin-left:266.5pt;margin-top:289.15pt;width:291.95pt;height:14.1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    <v:textbox>
                <w:txbxContent>
                  <w:p w14:paraId="5638AB10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5F4F15" wp14:editId="0B69B9F7">
              <wp:simplePos x="0" y="0"/>
              <wp:positionH relativeFrom="page">
                <wp:posOffset>3384550</wp:posOffset>
              </wp:positionH>
              <wp:positionV relativeFrom="page">
                <wp:posOffset>5292725</wp:posOffset>
              </wp:positionV>
              <wp:extent cx="3707765" cy="431800"/>
              <wp:effectExtent l="3175" t="0" r="3810" b="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41851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F4F15" id="Text_x0020_Box_x0020_34" o:spid="_x0000_s1030" type="#_x0000_t202" style="position:absolute;margin-left:266.5pt;margin-top:416.75pt;width:291.95pt;height:34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    <v:textbox>
                <w:txbxContent>
                  <w:p w14:paraId="54141851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20FEA55" wp14:editId="679DA228">
              <wp:simplePos x="0" y="0"/>
              <wp:positionH relativeFrom="page">
                <wp:posOffset>3384550</wp:posOffset>
              </wp:positionH>
              <wp:positionV relativeFrom="page">
                <wp:posOffset>4392295</wp:posOffset>
              </wp:positionV>
              <wp:extent cx="3707765" cy="288290"/>
              <wp:effectExtent l="3175" t="1270" r="3810" b="0"/>
              <wp:wrapNone/>
              <wp:docPr id="3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DA879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FEA55" id="Text_x0020_Box_x0020_33" o:spid="_x0000_s1031" type="#_x0000_t202" style="position:absolute;margin-left:266.5pt;margin-top:345.85pt;width:291.9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    <v:textbox>
                <w:txbxContent>
                  <w:p w14:paraId="6C8DA879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562CC4C" wp14:editId="5A444B6F">
              <wp:simplePos x="0" y="0"/>
              <wp:positionH relativeFrom="page">
                <wp:posOffset>3384550</wp:posOffset>
              </wp:positionH>
              <wp:positionV relativeFrom="page">
                <wp:posOffset>2718435</wp:posOffset>
              </wp:positionV>
              <wp:extent cx="3707765" cy="107950"/>
              <wp:effectExtent l="3175" t="3810" r="3810" b="254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0795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4102E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2CC4C" id="Text_x0020_Box_x0020_32" o:spid="_x0000_s1032" type="#_x0000_t202" style="position:absolute;margin-left:266.5pt;margin-top:214.05pt;width:291.95pt;height:8.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    <v:textbox>
                <w:txbxContent>
                  <w:p w14:paraId="3AA4102E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D3228E" w14:textId="77777777" w:rsidR="00E2194A" w:rsidRDefault="00FE7B83">
    <w:pPr>
      <w:pStyle w:val="Header"/>
    </w:pPr>
    <w:r>
      <w:rPr>
        <w:noProof/>
      </w:rPr>
      <w:pict w14:anchorId="090EDAA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3092D8" w14:textId="77777777" w:rsidR="00E2194A" w:rsidRDefault="00FE7B83">
    <w:pPr>
      <w:pStyle w:val="Header"/>
    </w:pPr>
    <w:r>
      <w:rPr>
        <w:noProof/>
      </w:rPr>
      <w:pict w14:anchorId="19E6559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250C04" w14:textId="77777777" w:rsidR="00E2194A" w:rsidRPr="00221E8E" w:rsidRDefault="00FE7B83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346F3CE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7488" behindDoc="0" locked="1" layoutInCell="1" allowOverlap="1" wp14:anchorId="2A814895" wp14:editId="3CCA58F7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77B63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1489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0" o:spid="_x0000_s1033" type="#_x0000_t202" style="position:absolute;left:0;text-align:left;margin-left:14.2pt;margin-top:53pt;width:320.9pt;height:5.6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    <v:textbox>
                <w:txbxContent>
                  <w:p w14:paraId="78877B63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39C3D798" wp14:editId="2932B039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560070" cy="431800"/>
              <wp:effectExtent l="0" t="1905" r="2540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55F81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3D798" id="Text_x0020_Box_x0020_28" o:spid="_x0000_s1034" type="#_x0000_t202" style="position:absolute;left:0;text-align:left;margin-left:14.2pt;margin-top:280.65pt;width:44.1pt;height:34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    <v:textbox>
                <w:txbxContent>
                  <w:p w14:paraId="7F655F81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5440" behindDoc="0" locked="1" layoutInCell="1" allowOverlap="1" wp14:anchorId="189F318F" wp14:editId="2E3CECEE">
              <wp:simplePos x="0" y="0"/>
              <wp:positionH relativeFrom="page">
                <wp:posOffset>180340</wp:posOffset>
              </wp:positionH>
              <wp:positionV relativeFrom="page">
                <wp:posOffset>2844165</wp:posOffset>
              </wp:positionV>
              <wp:extent cx="560070" cy="288290"/>
              <wp:effectExtent l="0" t="0" r="2540" b="127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BF93E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F318F" id="Text_x0020_Box_x0020_27" o:spid="_x0000_s1035" type="#_x0000_t202" style="position:absolute;left:0;text-align:left;margin-left:14.2pt;margin-top:223.95pt;width:44.1pt;height:22.7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    <v:textbox>
                <w:txbxContent>
                  <w:p w14:paraId="01DBF93E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725A1FDA" wp14:editId="0684F3A5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3392" behindDoc="0" locked="1" layoutInCell="1" allowOverlap="1" wp14:anchorId="3583C7C0" wp14:editId="1B92DD2E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60070" cy="179705"/>
              <wp:effectExtent l="0" t="0" r="2540" b="3175"/>
              <wp:wrapNone/>
              <wp:docPr id="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90BBE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3C7C0" id="Text_x0020_Box_x0020_25" o:spid="_x0000_s1036" type="#_x0000_t202" style="position:absolute;left:0;text-align:left;margin-left:14.2pt;margin-top:170.1pt;width:44.1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    <v:textbox>
                <w:txbxContent>
                  <w:p w14:paraId="5A690BBE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744ABF1B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9656F"/>
    <w:multiLevelType w:val="hybridMultilevel"/>
    <w:tmpl w:val="596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D32DF"/>
    <w:multiLevelType w:val="multilevel"/>
    <w:tmpl w:val="B19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42B10"/>
    <w:multiLevelType w:val="multilevel"/>
    <w:tmpl w:val="651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C3E3C"/>
    <w:multiLevelType w:val="multilevel"/>
    <w:tmpl w:val="786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4"/>
  </w:num>
  <w:num w:numId="5">
    <w:abstractNumId w:val="10"/>
  </w:num>
  <w:num w:numId="6">
    <w:abstractNumId w:val="11"/>
  </w:num>
  <w:num w:numId="7">
    <w:abstractNumId w:val="16"/>
  </w:num>
  <w:num w:numId="8">
    <w:abstractNumId w:val="13"/>
  </w:num>
  <w:num w:numId="9">
    <w:abstractNumId w:val="1"/>
  </w:num>
  <w:num w:numId="10">
    <w:abstractNumId w:val="12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3"/>
  </w:num>
  <w:num w:numId="16">
    <w:abstractNumId w:val="17"/>
  </w:num>
  <w:num w:numId="17">
    <w:abstractNumId w:val="8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F0"/>
    <w:rsid w:val="0000133E"/>
    <w:rsid w:val="000055C8"/>
    <w:rsid w:val="0000629C"/>
    <w:rsid w:val="0001195F"/>
    <w:rsid w:val="00014E1D"/>
    <w:rsid w:val="00015D3C"/>
    <w:rsid w:val="00016D37"/>
    <w:rsid w:val="0002351D"/>
    <w:rsid w:val="00023843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3588"/>
    <w:rsid w:val="000E6A8C"/>
    <w:rsid w:val="000F1968"/>
    <w:rsid w:val="000F5170"/>
    <w:rsid w:val="000F5472"/>
    <w:rsid w:val="001013D3"/>
    <w:rsid w:val="00101F6E"/>
    <w:rsid w:val="00102DB9"/>
    <w:rsid w:val="00102FEB"/>
    <w:rsid w:val="001031E3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3D4"/>
    <w:rsid w:val="001324D5"/>
    <w:rsid w:val="00133557"/>
    <w:rsid w:val="001363DC"/>
    <w:rsid w:val="001370E5"/>
    <w:rsid w:val="00141ADD"/>
    <w:rsid w:val="00146A2E"/>
    <w:rsid w:val="00154D0B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3E4F"/>
    <w:rsid w:val="001B68D5"/>
    <w:rsid w:val="001C6B9E"/>
    <w:rsid w:val="001C7B18"/>
    <w:rsid w:val="001D5BDD"/>
    <w:rsid w:val="001D5EBC"/>
    <w:rsid w:val="001E5B2B"/>
    <w:rsid w:val="001E7178"/>
    <w:rsid w:val="001E7B60"/>
    <w:rsid w:val="001F11AA"/>
    <w:rsid w:val="001F1DDF"/>
    <w:rsid w:val="001F52DD"/>
    <w:rsid w:val="00200330"/>
    <w:rsid w:val="002003B4"/>
    <w:rsid w:val="00201146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4179"/>
    <w:rsid w:val="0024701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85570"/>
    <w:rsid w:val="00291337"/>
    <w:rsid w:val="00293CA0"/>
    <w:rsid w:val="002A4627"/>
    <w:rsid w:val="002B45FD"/>
    <w:rsid w:val="002B5B30"/>
    <w:rsid w:val="002C477B"/>
    <w:rsid w:val="002C4FE6"/>
    <w:rsid w:val="002D2094"/>
    <w:rsid w:val="002D320E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456D"/>
    <w:rsid w:val="003B52BC"/>
    <w:rsid w:val="003B64FC"/>
    <w:rsid w:val="003C08AB"/>
    <w:rsid w:val="003C193F"/>
    <w:rsid w:val="003C2FAF"/>
    <w:rsid w:val="003C3A7B"/>
    <w:rsid w:val="003C5169"/>
    <w:rsid w:val="003D22F6"/>
    <w:rsid w:val="003D3840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4E39"/>
    <w:rsid w:val="0044565B"/>
    <w:rsid w:val="004469C2"/>
    <w:rsid w:val="004505C4"/>
    <w:rsid w:val="00452035"/>
    <w:rsid w:val="0046130B"/>
    <w:rsid w:val="004623D2"/>
    <w:rsid w:val="0046369F"/>
    <w:rsid w:val="004668E4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907A3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40A3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46C2"/>
    <w:rsid w:val="0055499B"/>
    <w:rsid w:val="00557F55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A3B42"/>
    <w:rsid w:val="005B3B8D"/>
    <w:rsid w:val="005B6818"/>
    <w:rsid w:val="005B71A2"/>
    <w:rsid w:val="005D079D"/>
    <w:rsid w:val="005D169B"/>
    <w:rsid w:val="005D2EE8"/>
    <w:rsid w:val="005D498F"/>
    <w:rsid w:val="005E0394"/>
    <w:rsid w:val="005E4BC4"/>
    <w:rsid w:val="005E4DD4"/>
    <w:rsid w:val="005E5F3D"/>
    <w:rsid w:val="005E75EA"/>
    <w:rsid w:val="005F493E"/>
    <w:rsid w:val="005F52A5"/>
    <w:rsid w:val="005F549F"/>
    <w:rsid w:val="005F72CB"/>
    <w:rsid w:val="00601D3E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58E9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87F04"/>
    <w:rsid w:val="0069210B"/>
    <w:rsid w:val="006926C3"/>
    <w:rsid w:val="00692983"/>
    <w:rsid w:val="006A4A27"/>
    <w:rsid w:val="006A54FD"/>
    <w:rsid w:val="006A7640"/>
    <w:rsid w:val="006B0E5E"/>
    <w:rsid w:val="006B1A9E"/>
    <w:rsid w:val="006B69BE"/>
    <w:rsid w:val="006C21D0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E58E6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55D5"/>
    <w:rsid w:val="007279F1"/>
    <w:rsid w:val="0073442F"/>
    <w:rsid w:val="00736B4C"/>
    <w:rsid w:val="0074175F"/>
    <w:rsid w:val="00743462"/>
    <w:rsid w:val="00744709"/>
    <w:rsid w:val="007503E5"/>
    <w:rsid w:val="00756CE7"/>
    <w:rsid w:val="00762EAA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2590"/>
    <w:rsid w:val="007A621B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BAF"/>
    <w:rsid w:val="007F30D1"/>
    <w:rsid w:val="007F4351"/>
    <w:rsid w:val="007F57F7"/>
    <w:rsid w:val="007F5F79"/>
    <w:rsid w:val="007F7B3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87E9C"/>
    <w:rsid w:val="00891A96"/>
    <w:rsid w:val="008935A9"/>
    <w:rsid w:val="00893C54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D781A"/>
    <w:rsid w:val="008E400D"/>
    <w:rsid w:val="008E708E"/>
    <w:rsid w:val="008F500B"/>
    <w:rsid w:val="008F6318"/>
    <w:rsid w:val="00900EB6"/>
    <w:rsid w:val="00902686"/>
    <w:rsid w:val="00910694"/>
    <w:rsid w:val="00911201"/>
    <w:rsid w:val="00911ED6"/>
    <w:rsid w:val="00915B0C"/>
    <w:rsid w:val="009205C7"/>
    <w:rsid w:val="0092103A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32C1"/>
    <w:rsid w:val="009475D0"/>
    <w:rsid w:val="00947738"/>
    <w:rsid w:val="009500FE"/>
    <w:rsid w:val="00950AB4"/>
    <w:rsid w:val="00952059"/>
    <w:rsid w:val="009520AB"/>
    <w:rsid w:val="00954309"/>
    <w:rsid w:val="00955571"/>
    <w:rsid w:val="00956A7A"/>
    <w:rsid w:val="0095786E"/>
    <w:rsid w:val="00962765"/>
    <w:rsid w:val="00962C2A"/>
    <w:rsid w:val="009641AC"/>
    <w:rsid w:val="00965FAB"/>
    <w:rsid w:val="00966DAB"/>
    <w:rsid w:val="00972249"/>
    <w:rsid w:val="00973E77"/>
    <w:rsid w:val="00984659"/>
    <w:rsid w:val="0098691D"/>
    <w:rsid w:val="009927D7"/>
    <w:rsid w:val="0099308C"/>
    <w:rsid w:val="00993949"/>
    <w:rsid w:val="009948BD"/>
    <w:rsid w:val="0099680E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352"/>
    <w:rsid w:val="009C1F14"/>
    <w:rsid w:val="009C5102"/>
    <w:rsid w:val="009C5194"/>
    <w:rsid w:val="009C5C17"/>
    <w:rsid w:val="009D011C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14BB"/>
    <w:rsid w:val="00A1423D"/>
    <w:rsid w:val="00A17592"/>
    <w:rsid w:val="00A2383F"/>
    <w:rsid w:val="00A24418"/>
    <w:rsid w:val="00A256ED"/>
    <w:rsid w:val="00A258C3"/>
    <w:rsid w:val="00A25921"/>
    <w:rsid w:val="00A30627"/>
    <w:rsid w:val="00A31B58"/>
    <w:rsid w:val="00A32C05"/>
    <w:rsid w:val="00A3566A"/>
    <w:rsid w:val="00A368ED"/>
    <w:rsid w:val="00A41741"/>
    <w:rsid w:val="00A42120"/>
    <w:rsid w:val="00A45622"/>
    <w:rsid w:val="00A4624C"/>
    <w:rsid w:val="00A50E19"/>
    <w:rsid w:val="00A51540"/>
    <w:rsid w:val="00A537AE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24F6"/>
    <w:rsid w:val="00A74267"/>
    <w:rsid w:val="00A77167"/>
    <w:rsid w:val="00A7742C"/>
    <w:rsid w:val="00A77718"/>
    <w:rsid w:val="00A80538"/>
    <w:rsid w:val="00A8073C"/>
    <w:rsid w:val="00A819BA"/>
    <w:rsid w:val="00A8411E"/>
    <w:rsid w:val="00A847BA"/>
    <w:rsid w:val="00A90012"/>
    <w:rsid w:val="00A93C71"/>
    <w:rsid w:val="00A94548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7AC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6D07"/>
    <w:rsid w:val="00B1703B"/>
    <w:rsid w:val="00B1731D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2002"/>
    <w:rsid w:val="00B82436"/>
    <w:rsid w:val="00B86A91"/>
    <w:rsid w:val="00B8724A"/>
    <w:rsid w:val="00B915F0"/>
    <w:rsid w:val="00B920C5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C2DFE"/>
    <w:rsid w:val="00BC35BD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1C62"/>
    <w:rsid w:val="00C23559"/>
    <w:rsid w:val="00C23B0D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3386"/>
    <w:rsid w:val="00C67851"/>
    <w:rsid w:val="00C71BDE"/>
    <w:rsid w:val="00C73F21"/>
    <w:rsid w:val="00C74183"/>
    <w:rsid w:val="00C75831"/>
    <w:rsid w:val="00C768C0"/>
    <w:rsid w:val="00C80FDD"/>
    <w:rsid w:val="00C811EF"/>
    <w:rsid w:val="00C847C3"/>
    <w:rsid w:val="00C869B4"/>
    <w:rsid w:val="00C9399C"/>
    <w:rsid w:val="00CA0CB9"/>
    <w:rsid w:val="00CA2D6C"/>
    <w:rsid w:val="00CA5660"/>
    <w:rsid w:val="00CB00B3"/>
    <w:rsid w:val="00CB1125"/>
    <w:rsid w:val="00CB2932"/>
    <w:rsid w:val="00CB339A"/>
    <w:rsid w:val="00CB3A5F"/>
    <w:rsid w:val="00CB3AC7"/>
    <w:rsid w:val="00CB71CD"/>
    <w:rsid w:val="00CB7848"/>
    <w:rsid w:val="00CC12A0"/>
    <w:rsid w:val="00CC5069"/>
    <w:rsid w:val="00CC547B"/>
    <w:rsid w:val="00CC7A23"/>
    <w:rsid w:val="00CD24CE"/>
    <w:rsid w:val="00CD62DD"/>
    <w:rsid w:val="00CD6B6D"/>
    <w:rsid w:val="00CE0579"/>
    <w:rsid w:val="00CE2EA5"/>
    <w:rsid w:val="00CE410C"/>
    <w:rsid w:val="00CE6D1E"/>
    <w:rsid w:val="00CF4732"/>
    <w:rsid w:val="00D001AB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26E51"/>
    <w:rsid w:val="00D32AC5"/>
    <w:rsid w:val="00D36A59"/>
    <w:rsid w:val="00D37144"/>
    <w:rsid w:val="00D413D6"/>
    <w:rsid w:val="00D41DBC"/>
    <w:rsid w:val="00D42DF0"/>
    <w:rsid w:val="00D44927"/>
    <w:rsid w:val="00D44DC8"/>
    <w:rsid w:val="00D455DC"/>
    <w:rsid w:val="00D45E37"/>
    <w:rsid w:val="00D5546B"/>
    <w:rsid w:val="00D56975"/>
    <w:rsid w:val="00D65C98"/>
    <w:rsid w:val="00D7007B"/>
    <w:rsid w:val="00D71427"/>
    <w:rsid w:val="00D72674"/>
    <w:rsid w:val="00D73496"/>
    <w:rsid w:val="00D750F7"/>
    <w:rsid w:val="00D762B6"/>
    <w:rsid w:val="00D81D38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FD7"/>
    <w:rsid w:val="00DA6606"/>
    <w:rsid w:val="00DA6DB4"/>
    <w:rsid w:val="00DA7435"/>
    <w:rsid w:val="00DB2381"/>
    <w:rsid w:val="00DB2ABC"/>
    <w:rsid w:val="00DB3B95"/>
    <w:rsid w:val="00DB619C"/>
    <w:rsid w:val="00DC71C2"/>
    <w:rsid w:val="00DD7033"/>
    <w:rsid w:val="00DE254A"/>
    <w:rsid w:val="00DE4FB4"/>
    <w:rsid w:val="00DF01D6"/>
    <w:rsid w:val="00DF12AC"/>
    <w:rsid w:val="00DF17B8"/>
    <w:rsid w:val="00DF29AD"/>
    <w:rsid w:val="00DF4618"/>
    <w:rsid w:val="00DF6302"/>
    <w:rsid w:val="00E0046E"/>
    <w:rsid w:val="00E02215"/>
    <w:rsid w:val="00E024F4"/>
    <w:rsid w:val="00E029D0"/>
    <w:rsid w:val="00E03488"/>
    <w:rsid w:val="00E10DC4"/>
    <w:rsid w:val="00E1222E"/>
    <w:rsid w:val="00E14CB4"/>
    <w:rsid w:val="00E14E31"/>
    <w:rsid w:val="00E15249"/>
    <w:rsid w:val="00E15D7B"/>
    <w:rsid w:val="00E208DD"/>
    <w:rsid w:val="00E2113A"/>
    <w:rsid w:val="00E2194A"/>
    <w:rsid w:val="00E2254C"/>
    <w:rsid w:val="00E2290C"/>
    <w:rsid w:val="00E22D8A"/>
    <w:rsid w:val="00E343EE"/>
    <w:rsid w:val="00E366C2"/>
    <w:rsid w:val="00E36CD8"/>
    <w:rsid w:val="00E41B74"/>
    <w:rsid w:val="00E454FC"/>
    <w:rsid w:val="00E574F3"/>
    <w:rsid w:val="00E62300"/>
    <w:rsid w:val="00E62CAF"/>
    <w:rsid w:val="00E66708"/>
    <w:rsid w:val="00E66B80"/>
    <w:rsid w:val="00E7020F"/>
    <w:rsid w:val="00E729B6"/>
    <w:rsid w:val="00E74264"/>
    <w:rsid w:val="00E74E43"/>
    <w:rsid w:val="00E74EA7"/>
    <w:rsid w:val="00E75D77"/>
    <w:rsid w:val="00E80C85"/>
    <w:rsid w:val="00E81A4C"/>
    <w:rsid w:val="00E81C73"/>
    <w:rsid w:val="00E82180"/>
    <w:rsid w:val="00E90699"/>
    <w:rsid w:val="00E90924"/>
    <w:rsid w:val="00E91DB9"/>
    <w:rsid w:val="00E9547A"/>
    <w:rsid w:val="00E95989"/>
    <w:rsid w:val="00E95E1B"/>
    <w:rsid w:val="00E96300"/>
    <w:rsid w:val="00EA2D97"/>
    <w:rsid w:val="00EB55DC"/>
    <w:rsid w:val="00EB56E1"/>
    <w:rsid w:val="00EB5F56"/>
    <w:rsid w:val="00EB6AE3"/>
    <w:rsid w:val="00EB6B25"/>
    <w:rsid w:val="00EC2887"/>
    <w:rsid w:val="00EC5450"/>
    <w:rsid w:val="00EE6752"/>
    <w:rsid w:val="00EF305F"/>
    <w:rsid w:val="00F0735B"/>
    <w:rsid w:val="00F07841"/>
    <w:rsid w:val="00F07D4D"/>
    <w:rsid w:val="00F17E0A"/>
    <w:rsid w:val="00F20B83"/>
    <w:rsid w:val="00F21C65"/>
    <w:rsid w:val="00F25646"/>
    <w:rsid w:val="00F25A58"/>
    <w:rsid w:val="00F260ED"/>
    <w:rsid w:val="00F300A7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632B0"/>
    <w:rsid w:val="00F640C4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5EFF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4FD0"/>
    <w:rsid w:val="00FE6955"/>
    <w:rsid w:val="00FE7B83"/>
    <w:rsid w:val="00FF0DFB"/>
    <w:rsid w:val="00FF453F"/>
    <w:rsid w:val="00FF5DE7"/>
    <w:rsid w:val="00FF6AC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,"/>
  <w:listSeparator w:val=";"/>
  <w14:docId w14:val="40CE0D1A"/>
  <w15:docId w15:val="{67066AE6-AF9B-40B0-BB14-481F12F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548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ps">
    <w:name w:val="hps"/>
    <w:basedOn w:val="DefaultParagraphFont"/>
    <w:rsid w:val="004907A3"/>
  </w:style>
  <w:style w:type="paragraph" w:styleId="NormalWeb">
    <w:name w:val="Normal (Web)"/>
    <w:basedOn w:val="Normal"/>
    <w:uiPriority w:val="99"/>
    <w:semiHidden/>
    <w:unhideWhenUsed/>
    <w:rsid w:val="007A621B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A621B"/>
  </w:style>
  <w:style w:type="character" w:styleId="HTMLCode">
    <w:name w:val="HTML Code"/>
    <w:basedOn w:val="DefaultParagraphFont"/>
    <w:uiPriority w:val="99"/>
    <w:semiHidden/>
    <w:unhideWhenUsed/>
    <w:rsid w:val="007A6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github.com/Safewhere/kombit-web-java.git" TargetMode="External"/><Relationship Id="rId13" Type="http://schemas.openxmlformats.org/officeDocument/2006/relationships/hyperlink" Target="https://claimapp.projekt-stoettesystemerne.dk:8181/" TargetMode="External"/><Relationship Id="rId14" Type="http://schemas.openxmlformats.org/officeDocument/2006/relationships/hyperlink" Target="https://claimapp.projekt-stoettesystemerne.dk:8181/priv1.jsp" TargetMode="Externa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5AD2-902D-7C42-928C-83430D08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733</TotalTime>
  <Pages>4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2957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102</cp:revision>
  <cp:lastPrinted>2010-06-16T14:17:00Z</cp:lastPrinted>
  <dcterms:created xsi:type="dcterms:W3CDTF">2015-03-19T15:51:00Z</dcterms:created>
  <dcterms:modified xsi:type="dcterms:W3CDTF">2016-02-26T05:57:00Z</dcterms:modified>
</cp:coreProperties>
</file>